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8D5E2D" w:rsidRDefault="00C14AB8" w:rsidP="007A1DE8">
      <w:pPr>
        <w:pStyle w:val="Title"/>
        <w:jc w:val="right"/>
        <w:rPr>
          <w:lang w:val="en-US"/>
        </w:rPr>
      </w:pPr>
      <w:r w:rsidRPr="008D5E2D">
        <w:rPr>
          <w:lang w:val="en-US"/>
        </w:rPr>
        <w:t>Thiết kế dữ liệu</w:t>
      </w:r>
      <w:r w:rsidR="007A1DE8" w:rsidRPr="008D5E2D">
        <w:rPr>
          <w:lang w:val="en-US"/>
        </w:rPr>
        <w:t xml:space="preserve"> </w:t>
      </w:r>
      <w:r w:rsidR="00CA0A36" w:rsidRPr="008D5E2D">
        <w:rPr>
          <w:lang w:val="en-US"/>
        </w:rPr>
        <w:t>Ứng dụng quản lý nhà kho</w:t>
      </w:r>
    </w:p>
    <w:p w:rsidR="007A1DE8" w:rsidRPr="008D5E2D" w:rsidRDefault="007A1DE8" w:rsidP="007A1DE8">
      <w:pPr>
        <w:rPr>
          <w:lang w:val="en-US"/>
        </w:rPr>
      </w:pPr>
    </w:p>
    <w:p w:rsidR="007A1DE8" w:rsidRPr="008D5E2D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8D5E2D">
        <w:rPr>
          <w:rFonts w:ascii="Arial" w:hAnsi="Arial"/>
          <w:sz w:val="34"/>
          <w:szCs w:val="30"/>
          <w:lang w:val="en-US"/>
        </w:rPr>
        <w:t xml:space="preserve">Version </w:t>
      </w:r>
      <w:r w:rsidR="00CA0A36" w:rsidRPr="008D5E2D">
        <w:rPr>
          <w:rFonts w:ascii="Arial" w:hAnsi="Arial"/>
          <w:sz w:val="34"/>
          <w:szCs w:val="30"/>
          <w:lang w:val="en-US"/>
        </w:rPr>
        <w:t>1.</w:t>
      </w:r>
      <w:r w:rsidR="00D83ACA">
        <w:rPr>
          <w:rFonts w:ascii="Arial" w:hAnsi="Arial"/>
          <w:sz w:val="34"/>
          <w:szCs w:val="30"/>
          <w:lang w:val="en-US"/>
        </w:rPr>
        <w:t>5</w:t>
      </w:r>
      <w:bookmarkStart w:id="0" w:name="_GoBack"/>
      <w:bookmarkEnd w:id="0"/>
    </w:p>
    <w:p w:rsidR="00D234F3" w:rsidRPr="008D5E2D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8D5E2D" w:rsidRDefault="00CA0A3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8D5E2D">
        <w:rPr>
          <w:rFonts w:ascii="Arial" w:hAnsi="Arial" w:cs="Arial"/>
          <w:sz w:val="30"/>
          <w:szCs w:val="30"/>
          <w:lang w:val="en-US"/>
        </w:rPr>
        <w:t>1512371 – Nguyễn Phước Đồng Nhân</w:t>
      </w:r>
    </w:p>
    <w:p w:rsidR="00CA0A36" w:rsidRPr="008D5E2D" w:rsidRDefault="00CA0A36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8D5E2D">
        <w:rPr>
          <w:rFonts w:ascii="Arial" w:hAnsi="Arial" w:cs="Arial"/>
          <w:sz w:val="30"/>
          <w:szCs w:val="30"/>
          <w:lang w:val="en-US"/>
        </w:rPr>
        <w:t>1512574 – Đào Xuân Tin</w:t>
      </w:r>
    </w:p>
    <w:p w:rsidR="00CA0A36" w:rsidRPr="008D5E2D" w:rsidRDefault="00CA0A36" w:rsidP="00CA0A36">
      <w:pPr>
        <w:rPr>
          <w:rFonts w:ascii="Arial" w:hAnsi="Arial" w:cs="Arial"/>
          <w:sz w:val="30"/>
          <w:szCs w:val="30"/>
          <w:lang w:val="en-US"/>
        </w:rPr>
        <w:sectPr w:rsidR="00CA0A36" w:rsidRPr="008D5E2D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8D5E2D">
        <w:rPr>
          <w:rFonts w:ascii="Arial" w:hAnsi="Arial" w:cs="Arial"/>
          <w:sz w:val="30"/>
          <w:szCs w:val="30"/>
          <w:lang w:val="en-US"/>
        </w:rPr>
        <w:t xml:space="preserve">  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4032"/>
        <w:gridCol w:w="1980"/>
      </w:tblGrid>
      <w:tr w:rsidR="00E95D0C" w:rsidRPr="007A1DE8" w:rsidTr="00CA0A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8D5E2D" w:rsidRPr="008D5E2D" w:rsidTr="00CA0A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8D5E2D" w:rsidRDefault="00CA0A3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8D5E2D">
              <w:rPr>
                <w:rFonts w:eastAsia="SimSun"/>
                <w:lang w:val="en-US"/>
              </w:rPr>
              <w:t>29/04/2018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8D5E2D" w:rsidRDefault="00CA0A3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8D5E2D">
              <w:rPr>
                <w:rFonts w:eastAsia="SimSun"/>
                <w:lang w:val="en-US"/>
              </w:rPr>
              <w:t>1.0</w:t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8D5E2D" w:rsidRDefault="00CA0A36" w:rsidP="00900A31">
            <w:pPr>
              <w:keepLines/>
              <w:spacing w:after="120"/>
              <w:rPr>
                <w:rFonts w:eastAsia="SimSun"/>
                <w:lang w:val="en-US"/>
              </w:rPr>
            </w:pPr>
            <w:r w:rsidRPr="008D5E2D">
              <w:rPr>
                <w:rFonts w:eastAsia="SimSun"/>
                <w:lang w:val="en-US"/>
              </w:rPr>
              <w:t>Phiên bản thiết kế dữ liệu đầu tiên cho đề tài Ứng dụng quản lý nhà kho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8D5E2D" w:rsidRDefault="00CA0A3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8D5E2D">
              <w:rPr>
                <w:rFonts w:eastAsia="SimSun"/>
                <w:lang w:val="en-US"/>
              </w:rPr>
              <w:t>Nhân, Tin</w:t>
            </w:r>
          </w:p>
        </w:tc>
      </w:tr>
      <w:tr w:rsidR="00900A31" w:rsidRPr="008D5E2D" w:rsidTr="00CA0A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A31" w:rsidRPr="008D5E2D" w:rsidRDefault="00900A3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17/05/2018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A31" w:rsidRPr="008D5E2D" w:rsidRDefault="00900A3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A31" w:rsidRPr="008D5E2D" w:rsidRDefault="00900A31" w:rsidP="00900A31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một số trường dữ liệu cho bảng Hàng hóa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0A31" w:rsidRPr="008D5E2D" w:rsidRDefault="00900A31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Nhân, Tin</w:t>
            </w:r>
          </w:p>
        </w:tc>
      </w:tr>
      <w:tr w:rsidR="006F508D" w:rsidRPr="008D5E2D" w:rsidTr="00CA0A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08D" w:rsidRDefault="006F508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19/05/2018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08D" w:rsidRDefault="006F508D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1.2</w:t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08D" w:rsidRDefault="006F508D" w:rsidP="00900A31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Bỏ bảng Loại hàng hóa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508D" w:rsidRDefault="006F508D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Nhân</w:t>
            </w:r>
          </w:p>
        </w:tc>
      </w:tr>
      <w:tr w:rsidR="00215621" w:rsidRPr="008D5E2D" w:rsidTr="00CA0A36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621" w:rsidRDefault="0009041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01/06/2018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621" w:rsidRDefault="00090411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1.5</w:t>
            </w:r>
          </w:p>
        </w:tc>
        <w:tc>
          <w:tcPr>
            <w:tcW w:w="4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621" w:rsidRDefault="00090411" w:rsidP="00900A31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thêm cột laTaiKhoanMoi vào bảng Người dùng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5621" w:rsidRDefault="00090411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Tin</w:t>
            </w: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D83ACA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516606315" w:history="1">
        <w:r w:rsidR="00D83ACA" w:rsidRPr="00DF274E">
          <w:rPr>
            <w:rStyle w:val="Hyperlink"/>
            <w:noProof/>
          </w:rPr>
          <w:t>1.</w:t>
        </w:r>
        <w:r w:rsidR="00D83ACA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D83ACA" w:rsidRPr="00DF274E">
          <w:rPr>
            <w:rStyle w:val="Hyperlink"/>
            <w:noProof/>
          </w:rPr>
          <w:t>Sơ đồ logic</w:t>
        </w:r>
        <w:r w:rsidR="00D83ACA">
          <w:rPr>
            <w:noProof/>
            <w:webHidden/>
          </w:rPr>
          <w:tab/>
        </w:r>
        <w:r w:rsidR="00D83ACA">
          <w:rPr>
            <w:noProof/>
            <w:webHidden/>
          </w:rPr>
          <w:fldChar w:fldCharType="begin"/>
        </w:r>
        <w:r w:rsidR="00D83ACA">
          <w:rPr>
            <w:noProof/>
            <w:webHidden/>
          </w:rPr>
          <w:instrText xml:space="preserve"> PAGEREF _Toc516606315 \h </w:instrText>
        </w:r>
        <w:r w:rsidR="00D83ACA">
          <w:rPr>
            <w:noProof/>
            <w:webHidden/>
          </w:rPr>
        </w:r>
        <w:r w:rsidR="00D83ACA">
          <w:rPr>
            <w:noProof/>
            <w:webHidden/>
          </w:rPr>
          <w:fldChar w:fldCharType="separate"/>
        </w:r>
        <w:r w:rsidR="00D83ACA">
          <w:rPr>
            <w:noProof/>
            <w:webHidden/>
          </w:rPr>
          <w:t>3</w:t>
        </w:r>
        <w:r w:rsidR="00D83ACA">
          <w:rPr>
            <w:noProof/>
            <w:webHidden/>
          </w:rPr>
          <w:fldChar w:fldCharType="end"/>
        </w:r>
      </w:hyperlink>
    </w:p>
    <w:p w:rsidR="00D83ACA" w:rsidRDefault="00D83ACA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516606316" w:history="1">
        <w:r w:rsidRPr="00DF274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DF274E">
          <w:rPr>
            <w:rStyle w:val="Hyperlink"/>
            <w:noProof/>
          </w:rPr>
          <w:t>Mô tả chi tiết các kiểu dữ liệu trong sơ đồ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_Toc516606316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Default="00C14AB8" w:rsidP="00C14AB8">
      <w:pPr>
        <w:pStyle w:val="Heading1"/>
        <w:spacing w:line="360" w:lineRule="auto"/>
        <w:jc w:val="both"/>
      </w:pPr>
      <w:bookmarkStart w:id="1" w:name="_Toc176928159"/>
      <w:bookmarkStart w:id="2" w:name="_Toc516606315"/>
      <w:r w:rsidRPr="005F2DFA">
        <w:lastRenderedPageBreak/>
        <w:t>Sơ đồ logic</w:t>
      </w:r>
      <w:bookmarkEnd w:id="1"/>
      <w:bookmarkEnd w:id="2"/>
    </w:p>
    <w:p w:rsidR="008D5E2D" w:rsidRPr="008D5E2D" w:rsidRDefault="008D5E2D" w:rsidP="008D5E2D">
      <w:pPr>
        <w:rPr>
          <w:lang w:val="en-US"/>
        </w:rPr>
      </w:pPr>
      <w:r>
        <w:rPr>
          <w:lang w:val="en-US"/>
        </w:rPr>
        <w:t>Ghi chú: zoom lên để có thể xem rõ hơn.</w:t>
      </w:r>
    </w:p>
    <w:p w:rsidR="008D5E2D" w:rsidRPr="008D5E2D" w:rsidRDefault="00D239E7" w:rsidP="008D5E2D">
      <w:r>
        <w:rPr>
          <w:noProof/>
        </w:rPr>
        <w:drawing>
          <wp:inline distT="0" distB="0" distL="0" distR="0">
            <wp:extent cx="5732145" cy="6102985"/>
            <wp:effectExtent l="0" t="0" r="1905" b="0"/>
            <wp:docPr id="7" name="Picture 7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ERDiagram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10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516606316"/>
      <w:r w:rsidRPr="005F2DFA">
        <w:t>Mô tả chi tiết các kiểu dữ liệu trong sơ đồ logic</w:t>
      </w:r>
      <w:bookmarkEnd w:id="3"/>
      <w:bookmarkEnd w:id="4"/>
    </w:p>
    <w:p w:rsidR="001111DE" w:rsidRPr="001111DE" w:rsidRDefault="001111DE" w:rsidP="001111DE">
      <w:pPr>
        <w:rPr>
          <w:b/>
          <w:lang w:val="en-US"/>
        </w:rPr>
      </w:pPr>
      <w:r w:rsidRPr="001111DE">
        <w:rPr>
          <w:b/>
          <w:lang w:val="en-US"/>
        </w:rPr>
        <w:t>Người dùng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6"/>
        <w:gridCol w:w="1807"/>
        <w:gridCol w:w="1790"/>
        <w:gridCol w:w="1668"/>
        <w:gridCol w:w="2807"/>
      </w:tblGrid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rPr>
                <w:lang w:val="en-US"/>
              </w:rPr>
              <w:t>STT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t>Tên thuộc tính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Kiểu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Ràng buộc</w:t>
            </w:r>
          </w:p>
        </w:tc>
        <w:tc>
          <w:tcPr>
            <w:tcW w:w="2858" w:type="dxa"/>
          </w:tcPr>
          <w:p w:rsidR="001111DE" w:rsidRPr="009B28AC" w:rsidRDefault="001111DE" w:rsidP="00900105">
            <w:r w:rsidRPr="009B28AC">
              <w:t>Ý nghĩa/ghi chú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56640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B28AC">
              <w:rPr>
                <w:lang w:val="en-US"/>
              </w:rPr>
              <w:t>Mã người dùng</w:t>
            </w:r>
          </w:p>
        </w:tc>
        <w:tc>
          <w:tcPr>
            <w:tcW w:w="1688" w:type="dxa"/>
          </w:tcPr>
          <w:p w:rsidR="001111DE" w:rsidRPr="009B28AC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111DE" w:rsidRPr="009B28AC" w:rsidTr="00900105">
        <w:tc>
          <w:tcPr>
            <w:tcW w:w="801" w:type="dxa"/>
          </w:tcPr>
          <w:p w:rsidR="001111DE" w:rsidRPr="0056640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  <w:tc>
          <w:tcPr>
            <w:tcW w:w="1688" w:type="dxa"/>
          </w:tcPr>
          <w:p w:rsidR="001111DE" w:rsidRDefault="00596DAC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1111DE" w:rsidRDefault="00C82855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1111DE" w:rsidRPr="009B28AC" w:rsidTr="00900105">
        <w:tc>
          <w:tcPr>
            <w:tcW w:w="801" w:type="dxa"/>
          </w:tcPr>
          <w:p w:rsidR="001111DE" w:rsidRPr="0056640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CMND</w:t>
            </w:r>
          </w:p>
        </w:tc>
        <w:tc>
          <w:tcPr>
            <w:tcW w:w="1688" w:type="dxa"/>
          </w:tcPr>
          <w:p w:rsidR="001111DE" w:rsidRDefault="00596DAC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1111DE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Duy nhất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C82855" w:rsidRPr="009B28AC" w:rsidTr="00900105">
        <w:tc>
          <w:tcPr>
            <w:tcW w:w="801" w:type="dxa"/>
          </w:tcPr>
          <w:p w:rsidR="00C82855" w:rsidRPr="0056640E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33" w:type="dxa"/>
          </w:tcPr>
          <w:p w:rsidR="00C82855" w:rsidRPr="009B28AC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Số điện thoại</w:t>
            </w:r>
          </w:p>
        </w:tc>
        <w:tc>
          <w:tcPr>
            <w:tcW w:w="1688" w:type="dxa"/>
          </w:tcPr>
          <w:p w:rsidR="00C82855" w:rsidRDefault="00596DAC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C82855" w:rsidRDefault="00C82855" w:rsidP="00C8285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2858" w:type="dxa"/>
          </w:tcPr>
          <w:p w:rsidR="00C82855" w:rsidRPr="009B28AC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C82855" w:rsidRPr="009B28AC" w:rsidTr="00900105">
        <w:tc>
          <w:tcPr>
            <w:tcW w:w="801" w:type="dxa"/>
          </w:tcPr>
          <w:p w:rsidR="00C82855" w:rsidRPr="0056640E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33" w:type="dxa"/>
          </w:tcPr>
          <w:p w:rsidR="00C82855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688" w:type="dxa"/>
          </w:tcPr>
          <w:p w:rsidR="00C82855" w:rsidRDefault="00596DAC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C82855" w:rsidRDefault="00C82855" w:rsidP="00C8285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Duy nhất</w:t>
            </w:r>
          </w:p>
        </w:tc>
        <w:tc>
          <w:tcPr>
            <w:tcW w:w="2858" w:type="dxa"/>
          </w:tcPr>
          <w:p w:rsidR="00C82855" w:rsidRPr="009B28AC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C82855" w:rsidRPr="009B28AC" w:rsidTr="00900105">
        <w:tc>
          <w:tcPr>
            <w:tcW w:w="801" w:type="dxa"/>
          </w:tcPr>
          <w:p w:rsidR="00C82855" w:rsidRPr="0056640E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33" w:type="dxa"/>
          </w:tcPr>
          <w:p w:rsidR="00C82855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Tên tài khoản</w:t>
            </w:r>
          </w:p>
        </w:tc>
        <w:tc>
          <w:tcPr>
            <w:tcW w:w="1688" w:type="dxa"/>
          </w:tcPr>
          <w:p w:rsidR="00C82855" w:rsidRDefault="00596DAC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C82855" w:rsidRDefault="00C82855" w:rsidP="00C8285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Duy nhất</w:t>
            </w:r>
          </w:p>
        </w:tc>
        <w:tc>
          <w:tcPr>
            <w:tcW w:w="2858" w:type="dxa"/>
          </w:tcPr>
          <w:p w:rsidR="00C82855" w:rsidRPr="009B28AC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  <w:tr w:rsidR="00C82855" w:rsidRPr="009B28AC" w:rsidTr="00900105">
        <w:tc>
          <w:tcPr>
            <w:tcW w:w="801" w:type="dxa"/>
          </w:tcPr>
          <w:p w:rsidR="00C82855" w:rsidRPr="0056640E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33" w:type="dxa"/>
          </w:tcPr>
          <w:p w:rsidR="00C82855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Mật khẩu</w:t>
            </w:r>
          </w:p>
        </w:tc>
        <w:tc>
          <w:tcPr>
            <w:tcW w:w="1688" w:type="dxa"/>
          </w:tcPr>
          <w:p w:rsidR="00C82855" w:rsidRDefault="00596DAC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C82855" w:rsidRDefault="00C82855" w:rsidP="00C8285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Không có</w:t>
            </w:r>
          </w:p>
        </w:tc>
        <w:tc>
          <w:tcPr>
            <w:tcW w:w="2858" w:type="dxa"/>
          </w:tcPr>
          <w:p w:rsidR="00C82855" w:rsidRPr="009B28AC" w:rsidRDefault="00C82855" w:rsidP="00C8285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</w:p>
        </w:tc>
      </w:tr>
    </w:tbl>
    <w:p w:rsidR="001111DE" w:rsidRDefault="001111DE" w:rsidP="001111DE"/>
    <w:p w:rsidR="001111DE" w:rsidRPr="001111DE" w:rsidRDefault="001111DE" w:rsidP="001111DE">
      <w:pPr>
        <w:rPr>
          <w:b/>
          <w:lang w:val="en-US"/>
        </w:rPr>
      </w:pPr>
      <w:r w:rsidRPr="001111DE">
        <w:rPr>
          <w:b/>
          <w:lang w:val="en-US"/>
        </w:rPr>
        <w:t>Chủ kho hàng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7"/>
        <w:gridCol w:w="2810"/>
      </w:tblGrid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rPr>
                <w:lang w:val="en-US"/>
              </w:rPr>
              <w:t>STT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t>Tên thuộc tính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Kiểu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Ràng buộc</w:t>
            </w:r>
          </w:p>
        </w:tc>
        <w:tc>
          <w:tcPr>
            <w:tcW w:w="2858" w:type="dxa"/>
          </w:tcPr>
          <w:p w:rsidR="001111DE" w:rsidRPr="009B28AC" w:rsidRDefault="001111DE" w:rsidP="00900105">
            <w:r w:rsidRPr="009B28AC">
              <w:t>Ý nghĩa/ghi chú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1111D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B28AC">
              <w:rPr>
                <w:lang w:val="en-US"/>
              </w:rPr>
              <w:t>Mã người dùng</w:t>
            </w:r>
          </w:p>
        </w:tc>
        <w:tc>
          <w:tcPr>
            <w:tcW w:w="1688" w:type="dxa"/>
          </w:tcPr>
          <w:p w:rsidR="001111DE" w:rsidRPr="009B28AC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Người dùng</w:t>
            </w:r>
          </w:p>
        </w:tc>
      </w:tr>
    </w:tbl>
    <w:p w:rsidR="001111DE" w:rsidRDefault="001111DE" w:rsidP="001111DE"/>
    <w:p w:rsidR="001111DE" w:rsidRPr="001111DE" w:rsidRDefault="001111DE" w:rsidP="001111DE">
      <w:pPr>
        <w:rPr>
          <w:b/>
          <w:lang w:val="en-US"/>
        </w:rPr>
      </w:pPr>
      <w:r w:rsidRPr="001111DE">
        <w:rPr>
          <w:b/>
          <w:lang w:val="en-US"/>
        </w:rPr>
        <w:t>Nhân viên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7"/>
        <w:gridCol w:w="2810"/>
      </w:tblGrid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rPr>
                <w:lang w:val="en-US"/>
              </w:rPr>
              <w:t>STT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t>Tên thuộc tính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Kiểu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Ràng buộc</w:t>
            </w:r>
          </w:p>
        </w:tc>
        <w:tc>
          <w:tcPr>
            <w:tcW w:w="2858" w:type="dxa"/>
          </w:tcPr>
          <w:p w:rsidR="001111DE" w:rsidRPr="009B28AC" w:rsidRDefault="001111DE" w:rsidP="00900105">
            <w:r w:rsidRPr="009B28AC">
              <w:t>Ý nghĩa/ghi chú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>
              <w:rPr>
                <w:lang w:val="en-US"/>
              </w:rPr>
              <w:t>Mã nhân viên</w:t>
            </w:r>
          </w:p>
        </w:tc>
        <w:tc>
          <w:tcPr>
            <w:tcW w:w="1688" w:type="dxa"/>
          </w:tcPr>
          <w:p w:rsidR="001111DE" w:rsidRPr="009B28AC" w:rsidRDefault="0085156E" w:rsidP="00900105">
            <w:pPr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>
              <w:rPr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1111DE" w:rsidRPr="009B28AC" w:rsidRDefault="001111DE" w:rsidP="00900105"/>
        </w:tc>
      </w:tr>
      <w:tr w:rsidR="001111DE" w:rsidRPr="009B28AC" w:rsidTr="00900105">
        <w:tc>
          <w:tcPr>
            <w:tcW w:w="801" w:type="dxa"/>
          </w:tcPr>
          <w:p w:rsidR="001111DE" w:rsidRPr="001111D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B28AC">
              <w:rPr>
                <w:lang w:val="en-US"/>
              </w:rPr>
              <w:t>Mã người dùng</w:t>
            </w:r>
          </w:p>
        </w:tc>
        <w:tc>
          <w:tcPr>
            <w:tcW w:w="1688" w:type="dxa"/>
          </w:tcPr>
          <w:p w:rsidR="001111DE" w:rsidRPr="009B28AC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ngoại, duy nhất</w:t>
            </w:r>
          </w:p>
        </w:tc>
        <w:tc>
          <w:tcPr>
            <w:tcW w:w="2858" w:type="dxa"/>
          </w:tcPr>
          <w:p w:rsidR="001111DE" w:rsidRPr="00BE0DC8" w:rsidRDefault="001111DE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Người dùng</w:t>
            </w:r>
          </w:p>
        </w:tc>
      </w:tr>
    </w:tbl>
    <w:p w:rsidR="001111DE" w:rsidRDefault="001111DE" w:rsidP="001111DE"/>
    <w:p w:rsidR="001111DE" w:rsidRPr="001111DE" w:rsidRDefault="001111DE" w:rsidP="001111DE">
      <w:pPr>
        <w:rPr>
          <w:b/>
          <w:lang w:val="en-US"/>
        </w:rPr>
      </w:pPr>
      <w:r w:rsidRPr="001111DE">
        <w:rPr>
          <w:b/>
          <w:lang w:val="en-US"/>
        </w:rPr>
        <w:t>Quản lý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3"/>
        <w:gridCol w:w="1790"/>
        <w:gridCol w:w="1667"/>
        <w:gridCol w:w="2811"/>
      </w:tblGrid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rPr>
                <w:lang w:val="en-US"/>
              </w:rPr>
              <w:t>STT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t>Tên thuộc tính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Kiểu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Ràng buộc</w:t>
            </w:r>
          </w:p>
        </w:tc>
        <w:tc>
          <w:tcPr>
            <w:tcW w:w="2858" w:type="dxa"/>
          </w:tcPr>
          <w:p w:rsidR="001111DE" w:rsidRPr="009B28AC" w:rsidRDefault="001111DE" w:rsidP="00900105">
            <w:r w:rsidRPr="009B28AC">
              <w:t>Ý nghĩa/ghi chú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1111D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B28AC">
              <w:rPr>
                <w:lang w:val="en-US"/>
              </w:rPr>
              <w:t xml:space="preserve">Mã </w:t>
            </w:r>
            <w:r>
              <w:rPr>
                <w:lang w:val="en-US"/>
              </w:rPr>
              <w:t>nhân viên</w:t>
            </w:r>
          </w:p>
        </w:tc>
        <w:tc>
          <w:tcPr>
            <w:tcW w:w="1688" w:type="dxa"/>
          </w:tcPr>
          <w:p w:rsidR="001111DE" w:rsidRPr="00596DAC" w:rsidRDefault="0085156E" w:rsidP="00596DAC">
            <w:pPr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1111DE" w:rsidRPr="00BE0DC8" w:rsidRDefault="001111DE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Nhân viên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1111D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chủ kho hàng</w:t>
            </w:r>
          </w:p>
        </w:tc>
        <w:tc>
          <w:tcPr>
            <w:tcW w:w="1688" w:type="dxa"/>
          </w:tcPr>
          <w:p w:rsidR="001111DE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1"/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Chủ kho hàng</w:t>
            </w:r>
            <w:r>
              <w:rPr>
                <w:lang w:val="en-US"/>
              </w:rPr>
              <w:t>, 1 quản lý làm việc cho 1 chủ kho</w:t>
            </w:r>
          </w:p>
        </w:tc>
      </w:tr>
    </w:tbl>
    <w:p w:rsidR="001111DE" w:rsidRDefault="001111DE" w:rsidP="001111DE"/>
    <w:p w:rsidR="007F6889" w:rsidRDefault="007F6889" w:rsidP="001111DE"/>
    <w:p w:rsidR="007F6889" w:rsidRDefault="007F6889" w:rsidP="001111DE"/>
    <w:p w:rsidR="001111DE" w:rsidRPr="001111DE" w:rsidRDefault="001111DE" w:rsidP="001111DE">
      <w:pPr>
        <w:rPr>
          <w:b/>
          <w:lang w:val="en-US"/>
        </w:rPr>
      </w:pPr>
      <w:r w:rsidRPr="001111DE">
        <w:rPr>
          <w:b/>
          <w:lang w:val="en-US"/>
        </w:rPr>
        <w:t>Nhân viên kho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3"/>
        <w:gridCol w:w="1790"/>
        <w:gridCol w:w="1667"/>
        <w:gridCol w:w="2811"/>
      </w:tblGrid>
      <w:tr w:rsidR="001111DE" w:rsidRPr="009B28AC" w:rsidTr="00900105">
        <w:tc>
          <w:tcPr>
            <w:tcW w:w="801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rPr>
                <w:lang w:val="en-US"/>
              </w:rPr>
              <w:t>STT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rPr>
                <w:lang w:val="en-US"/>
              </w:rPr>
            </w:pPr>
            <w:r w:rsidRPr="009B28AC">
              <w:t>Tên thuộc tính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Kiểu</w:t>
            </w:r>
          </w:p>
        </w:tc>
        <w:tc>
          <w:tcPr>
            <w:tcW w:w="1688" w:type="dxa"/>
          </w:tcPr>
          <w:p w:rsidR="001111DE" w:rsidRPr="009B28AC" w:rsidRDefault="001111DE" w:rsidP="00900105">
            <w:r w:rsidRPr="009B28AC">
              <w:t>Ràng buộc</w:t>
            </w:r>
          </w:p>
        </w:tc>
        <w:tc>
          <w:tcPr>
            <w:tcW w:w="2858" w:type="dxa"/>
          </w:tcPr>
          <w:p w:rsidR="001111DE" w:rsidRPr="009B28AC" w:rsidRDefault="001111DE" w:rsidP="00900105">
            <w:r w:rsidRPr="009B28AC">
              <w:t>Ý nghĩa/ghi chú</w:t>
            </w:r>
          </w:p>
        </w:tc>
      </w:tr>
      <w:tr w:rsidR="001111DE" w:rsidRPr="009B28AC" w:rsidTr="00900105">
        <w:tc>
          <w:tcPr>
            <w:tcW w:w="801" w:type="dxa"/>
          </w:tcPr>
          <w:p w:rsidR="001111DE" w:rsidRPr="001111DE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33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9B28AC">
              <w:rPr>
                <w:lang w:val="en-US"/>
              </w:rPr>
              <w:t>Mã n</w:t>
            </w:r>
            <w:r>
              <w:rPr>
                <w:lang w:val="en-US"/>
              </w:rPr>
              <w:t>hân viên</w:t>
            </w:r>
          </w:p>
        </w:tc>
        <w:tc>
          <w:tcPr>
            <w:tcW w:w="1688" w:type="dxa"/>
          </w:tcPr>
          <w:p w:rsidR="001111DE" w:rsidRPr="009B28AC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1111DE" w:rsidRPr="009B28AC" w:rsidRDefault="001111DE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Nhân viên</w:t>
            </w:r>
          </w:p>
        </w:tc>
      </w:tr>
      <w:tr w:rsidR="00C82855" w:rsidRPr="009B28AC" w:rsidTr="00900105">
        <w:tc>
          <w:tcPr>
            <w:tcW w:w="801" w:type="dxa"/>
          </w:tcPr>
          <w:p w:rsidR="00C82855" w:rsidRDefault="00C82855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33" w:type="dxa"/>
          </w:tcPr>
          <w:p w:rsidR="00C82855" w:rsidRPr="009B28AC" w:rsidRDefault="00C82855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quản lý</w:t>
            </w:r>
          </w:p>
        </w:tc>
        <w:tc>
          <w:tcPr>
            <w:tcW w:w="1688" w:type="dxa"/>
          </w:tcPr>
          <w:p w:rsidR="00C82855" w:rsidRDefault="0085156E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C82855" w:rsidRDefault="00C82855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C82855" w:rsidRDefault="00C82855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Quản lý</w:t>
            </w:r>
            <w:r>
              <w:rPr>
                <w:lang w:val="en-US"/>
              </w:rPr>
              <w:t>, một nhân viên được quản lý bởi 1 quản lý</w:t>
            </w:r>
          </w:p>
        </w:tc>
      </w:tr>
      <w:tr w:rsidR="00C82855" w:rsidRPr="009B28AC" w:rsidTr="00900105">
        <w:tc>
          <w:tcPr>
            <w:tcW w:w="801" w:type="dxa"/>
          </w:tcPr>
          <w:p w:rsidR="00C82855" w:rsidRDefault="00C82855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33" w:type="dxa"/>
          </w:tcPr>
          <w:p w:rsidR="00C82855" w:rsidRPr="009B28AC" w:rsidRDefault="00C82855" w:rsidP="00900105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Mã kho</w:t>
            </w:r>
          </w:p>
        </w:tc>
        <w:tc>
          <w:tcPr>
            <w:tcW w:w="1688" w:type="dxa"/>
          </w:tcPr>
          <w:p w:rsidR="00C82855" w:rsidRPr="00596DAC" w:rsidRDefault="0085156E" w:rsidP="00596DAC">
            <w:pPr>
              <w:rPr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C82855" w:rsidRDefault="00C82855" w:rsidP="00900105">
            <w:pPr>
              <w:pStyle w:val="BodyText"/>
              <w:spacing w:after="0" w:line="240" w:lineRule="auto"/>
              <w:ind w:left="-29" w:right="150"/>
              <w:rPr>
                <w:lang w:val="en-US"/>
              </w:rPr>
            </w:pPr>
            <w:r>
              <w:rPr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C82855" w:rsidRDefault="00C82855" w:rsidP="00900105">
            <w:pPr>
              <w:pStyle w:val="BodyText"/>
              <w:spacing w:after="0" w:line="240" w:lineRule="auto"/>
              <w:ind w:left="1"/>
              <w:rPr>
                <w:lang w:val="en-US"/>
              </w:rPr>
            </w:pPr>
            <w:r>
              <w:rPr>
                <w:lang w:val="en-US"/>
              </w:rPr>
              <w:t xml:space="preserve">Khóa ngoại đến bảng </w:t>
            </w:r>
            <w:r w:rsidRPr="00C82855">
              <w:rPr>
                <w:b/>
                <w:lang w:val="en-US"/>
              </w:rPr>
              <w:t>Kho hàng</w:t>
            </w:r>
            <w:r>
              <w:rPr>
                <w:lang w:val="en-US"/>
              </w:rPr>
              <w:t>, mỗi nhân viên làm việc tại 1 kho hàng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  <w:lang w:val="en-US"/>
        </w:rPr>
      </w:pPr>
    </w:p>
    <w:p w:rsidR="001111DE" w:rsidRPr="00376391" w:rsidRDefault="001111DE" w:rsidP="001111DE">
      <w:pPr>
        <w:pStyle w:val="BodyText"/>
        <w:ind w:left="0"/>
        <w:rPr>
          <w:b/>
          <w:color w:val="000000" w:themeColor="text1"/>
        </w:rPr>
      </w:pPr>
      <w:r w:rsidRPr="00376391">
        <w:rPr>
          <w:b/>
          <w:color w:val="000000" w:themeColor="text1"/>
          <w:lang w:val="en-US"/>
        </w:rPr>
        <w:t>Đơn</w:t>
      </w:r>
      <w:r w:rsidRPr="00376391">
        <w:rPr>
          <w:b/>
          <w:color w:val="000000" w:themeColor="text1"/>
        </w:rPr>
        <w:t xml:space="preserve"> hàng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6"/>
        <w:gridCol w:w="1806"/>
        <w:gridCol w:w="1790"/>
        <w:gridCol w:w="1666"/>
        <w:gridCol w:w="2810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85156E" w:rsidRPr="00376391" w:rsidTr="00900105">
        <w:tc>
          <w:tcPr>
            <w:tcW w:w="801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Mã đơn hàng</w:t>
            </w:r>
          </w:p>
        </w:tc>
        <w:tc>
          <w:tcPr>
            <w:tcW w:w="1688" w:type="dxa"/>
          </w:tcPr>
          <w:p w:rsidR="0085156E" w:rsidRDefault="0085156E" w:rsidP="0085156E">
            <w:r w:rsidRPr="00F63F04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85156E" w:rsidRPr="00C82855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</w:p>
        </w:tc>
      </w:tr>
      <w:tr w:rsidR="0085156E" w:rsidRPr="00376391" w:rsidTr="00900105">
        <w:tc>
          <w:tcPr>
            <w:tcW w:w="801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kho hàng</w:t>
            </w:r>
          </w:p>
        </w:tc>
        <w:tc>
          <w:tcPr>
            <w:tcW w:w="1688" w:type="dxa"/>
          </w:tcPr>
          <w:p w:rsidR="0085156E" w:rsidRDefault="0085156E" w:rsidP="0085156E">
            <w:r w:rsidRPr="00F63F04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85156E" w:rsidRPr="00C82855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Khoá ngoại tham chiếu đến bảng </w:t>
            </w:r>
            <w:r w:rsidRPr="00C82855">
              <w:rPr>
                <w:b/>
                <w:color w:val="000000" w:themeColor="text1"/>
              </w:rPr>
              <w:t>Kho hàng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Ngày lập đơn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DATE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Lưu lại ngày lập đơn hàng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3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Người lập đơn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TEXT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Lưu lại người lập đơn hàng</w:t>
            </w:r>
          </w:p>
        </w:tc>
      </w:tr>
      <w:tr w:rsidR="00D239E7" w:rsidRPr="00376391" w:rsidTr="00900105">
        <w:tc>
          <w:tcPr>
            <w:tcW w:w="801" w:type="dxa"/>
          </w:tcPr>
          <w:p w:rsidR="00D239E7" w:rsidRPr="00D239E7" w:rsidRDefault="00D239E7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833" w:type="dxa"/>
          </w:tcPr>
          <w:p w:rsidR="00D239E7" w:rsidRPr="00D239E7" w:rsidRDefault="00D239E7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Trạng thái</w:t>
            </w:r>
          </w:p>
        </w:tc>
        <w:tc>
          <w:tcPr>
            <w:tcW w:w="1688" w:type="dxa"/>
          </w:tcPr>
          <w:p w:rsidR="00D239E7" w:rsidRPr="00D239E7" w:rsidRDefault="00D239E7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TEXT</w:t>
            </w:r>
          </w:p>
        </w:tc>
        <w:tc>
          <w:tcPr>
            <w:tcW w:w="1688" w:type="dxa"/>
          </w:tcPr>
          <w:p w:rsidR="00D239E7" w:rsidRPr="00D239E7" w:rsidRDefault="00D239E7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{Hoàn thành, Chưa đã hoàn thành}</w:t>
            </w:r>
          </w:p>
        </w:tc>
        <w:tc>
          <w:tcPr>
            <w:tcW w:w="2858" w:type="dxa"/>
          </w:tcPr>
          <w:p w:rsidR="00D239E7" w:rsidRPr="00D239E7" w:rsidRDefault="00D239E7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Trạng thái của toàn bộ đơn hàng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D239E7" w:rsidRDefault="00D239E7" w:rsidP="001111DE">
      <w:pPr>
        <w:pStyle w:val="BodyText"/>
        <w:ind w:left="0"/>
        <w:rPr>
          <w:b/>
          <w:color w:val="000000" w:themeColor="text1"/>
        </w:rPr>
      </w:pPr>
    </w:p>
    <w:p w:rsidR="001111DE" w:rsidRPr="00376391" w:rsidRDefault="001111DE" w:rsidP="001111DE">
      <w:pPr>
        <w:pStyle w:val="BodyText"/>
        <w:ind w:left="0"/>
        <w:rPr>
          <w:b/>
          <w:color w:val="000000" w:themeColor="text1"/>
        </w:rPr>
      </w:pPr>
      <w:r w:rsidRPr="00376391">
        <w:rPr>
          <w:b/>
          <w:color w:val="000000" w:themeColor="text1"/>
        </w:rPr>
        <w:lastRenderedPageBreak/>
        <w:t>Đơn nhập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6"/>
        <w:gridCol w:w="2811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Mã đơn hàng</w:t>
            </w:r>
          </w:p>
        </w:tc>
        <w:tc>
          <w:tcPr>
            <w:tcW w:w="1688" w:type="dxa"/>
          </w:tcPr>
          <w:p w:rsidR="001111DE" w:rsidRPr="00376391" w:rsidRDefault="0085156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C82855" w:rsidRDefault="00C82855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 xml:space="preserve">Khoá ngoại được tham chiếu </w:t>
            </w:r>
            <w:r w:rsidR="00C82855">
              <w:rPr>
                <w:color w:val="000000" w:themeColor="text1"/>
              </w:rPr>
              <w:t>đến</w:t>
            </w:r>
            <w:r w:rsidRPr="00376391">
              <w:rPr>
                <w:color w:val="000000" w:themeColor="text1"/>
              </w:rPr>
              <w:t xml:space="preserve"> bảng </w:t>
            </w:r>
            <w:r w:rsidRPr="00FC600D">
              <w:rPr>
                <w:b/>
                <w:color w:val="000000" w:themeColor="text1"/>
              </w:rPr>
              <w:t>Đơn hàng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Ngày nhập hàng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DATE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Lưu lại ngày hàng được nhập vào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1111DE" w:rsidRPr="00376391" w:rsidRDefault="001111DE" w:rsidP="001111DE">
      <w:pPr>
        <w:pStyle w:val="BodyText"/>
        <w:ind w:left="0"/>
        <w:rPr>
          <w:b/>
          <w:color w:val="000000" w:themeColor="text1"/>
        </w:rPr>
      </w:pPr>
      <w:r w:rsidRPr="00376391">
        <w:rPr>
          <w:b/>
          <w:color w:val="000000" w:themeColor="text1"/>
        </w:rPr>
        <w:t>Đơn xuất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6"/>
        <w:gridCol w:w="2811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Mã đơn hàng</w:t>
            </w:r>
          </w:p>
        </w:tc>
        <w:tc>
          <w:tcPr>
            <w:tcW w:w="1688" w:type="dxa"/>
          </w:tcPr>
          <w:p w:rsidR="001111DE" w:rsidRPr="00376391" w:rsidRDefault="0085156E" w:rsidP="00900105">
            <w:pPr>
              <w:rPr>
                <w:color w:val="000000" w:themeColor="text1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1111DE" w:rsidRPr="00C82855" w:rsidRDefault="00C82855" w:rsidP="009001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 xml:space="preserve">Khoá ngoại được tham chiếu </w:t>
            </w:r>
            <w:r w:rsidR="00C82855">
              <w:rPr>
                <w:color w:val="000000" w:themeColor="text1"/>
              </w:rPr>
              <w:t>đến</w:t>
            </w:r>
            <w:r w:rsidR="00C82855" w:rsidRPr="00376391">
              <w:rPr>
                <w:color w:val="000000" w:themeColor="text1"/>
              </w:rPr>
              <w:t xml:space="preserve"> </w:t>
            </w:r>
            <w:r w:rsidRPr="00376391">
              <w:rPr>
                <w:color w:val="000000" w:themeColor="text1"/>
              </w:rPr>
              <w:t xml:space="preserve">bảng </w:t>
            </w:r>
            <w:r w:rsidRPr="00FC600D">
              <w:rPr>
                <w:b/>
                <w:color w:val="000000" w:themeColor="text1"/>
              </w:rPr>
              <w:t>Đơn hàng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Ngày xuất hàng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DATE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Lưu lại ngày xuất hàng hoá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1111DE" w:rsidRPr="00376391" w:rsidRDefault="001111DE" w:rsidP="001111DE">
      <w:pPr>
        <w:pStyle w:val="BodyText"/>
        <w:ind w:left="0"/>
        <w:rPr>
          <w:b/>
          <w:color w:val="000000" w:themeColor="text1"/>
        </w:rPr>
      </w:pPr>
      <w:r w:rsidRPr="00376391">
        <w:rPr>
          <w:b/>
          <w:color w:val="000000" w:themeColor="text1"/>
        </w:rPr>
        <w:t>Hàng hoá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6"/>
        <w:gridCol w:w="1805"/>
        <w:gridCol w:w="1790"/>
        <w:gridCol w:w="1666"/>
        <w:gridCol w:w="2811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85156E" w:rsidRPr="00376391" w:rsidTr="00900105">
        <w:tc>
          <w:tcPr>
            <w:tcW w:w="801" w:type="dxa"/>
          </w:tcPr>
          <w:p w:rsidR="0085156E" w:rsidRPr="00376391" w:rsidRDefault="0085156E" w:rsidP="0085156E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85156E" w:rsidRPr="00376391" w:rsidRDefault="0085156E" w:rsidP="0085156E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Mã hàng hoá</w:t>
            </w:r>
          </w:p>
        </w:tc>
        <w:tc>
          <w:tcPr>
            <w:tcW w:w="1688" w:type="dxa"/>
          </w:tcPr>
          <w:p w:rsidR="0085156E" w:rsidRDefault="0085156E" w:rsidP="0085156E">
            <w:r w:rsidRPr="007355A4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85156E" w:rsidRPr="00596DAC" w:rsidRDefault="0085156E" w:rsidP="0085156E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58" w:type="dxa"/>
          </w:tcPr>
          <w:p w:rsidR="0085156E" w:rsidRPr="00376391" w:rsidRDefault="0085156E" w:rsidP="0085156E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 xml:space="preserve">Khoá chính của bảng </w:t>
            </w:r>
            <w:r w:rsidRPr="00596DAC">
              <w:rPr>
                <w:b/>
                <w:color w:val="000000" w:themeColor="text1"/>
              </w:rPr>
              <w:t>Hàng hoá</w:t>
            </w:r>
          </w:p>
        </w:tc>
      </w:tr>
      <w:tr w:rsidR="0085156E" w:rsidRPr="00376391" w:rsidTr="00900105">
        <w:tc>
          <w:tcPr>
            <w:tcW w:w="801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85156E" w:rsidRPr="00DA5345" w:rsidRDefault="00DA5345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Ghi chú</w:t>
            </w:r>
          </w:p>
        </w:tc>
        <w:tc>
          <w:tcPr>
            <w:tcW w:w="1688" w:type="dxa"/>
          </w:tcPr>
          <w:p w:rsidR="0085156E" w:rsidRDefault="00DA5345" w:rsidP="0085156E">
            <w:r w:rsidRPr="007355A4">
              <w:rPr>
                <w:lang w:val="en-US"/>
              </w:rPr>
              <w:t xml:space="preserve"> </w:t>
            </w:r>
            <w:r>
              <w:rPr>
                <w:lang w:val="en-US"/>
              </w:rPr>
              <w:t>TEXT</w:t>
            </w:r>
          </w:p>
        </w:tc>
        <w:tc>
          <w:tcPr>
            <w:tcW w:w="1688" w:type="dxa"/>
          </w:tcPr>
          <w:p w:rsidR="0085156E" w:rsidRPr="00596DAC" w:rsidRDefault="00DA5345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có</w:t>
            </w:r>
          </w:p>
        </w:tc>
        <w:tc>
          <w:tcPr>
            <w:tcW w:w="2858" w:type="dxa"/>
          </w:tcPr>
          <w:p w:rsidR="0085156E" w:rsidRPr="00DA5345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</w:p>
        </w:tc>
      </w:tr>
      <w:tr w:rsidR="0085156E" w:rsidRPr="00376391" w:rsidTr="00900105">
        <w:tc>
          <w:tcPr>
            <w:tcW w:w="801" w:type="dxa"/>
          </w:tcPr>
          <w:p w:rsidR="0085156E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33" w:type="dxa"/>
          </w:tcPr>
          <w:p w:rsidR="0085156E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kho hàng</w:t>
            </w:r>
          </w:p>
        </w:tc>
        <w:tc>
          <w:tcPr>
            <w:tcW w:w="1688" w:type="dxa"/>
          </w:tcPr>
          <w:p w:rsidR="0085156E" w:rsidRDefault="0085156E" w:rsidP="0085156E">
            <w:r w:rsidRPr="007355A4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85156E" w:rsidRPr="00596DAC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ngoại</w:t>
            </w:r>
          </w:p>
        </w:tc>
        <w:tc>
          <w:tcPr>
            <w:tcW w:w="2858" w:type="dxa"/>
          </w:tcPr>
          <w:p w:rsidR="0085156E" w:rsidRPr="00376391" w:rsidRDefault="0085156E" w:rsidP="0085156E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Khoá ngoại tham chiếu đến bảng </w:t>
            </w:r>
            <w:r w:rsidRPr="00596DAC">
              <w:rPr>
                <w:b/>
                <w:color w:val="000000" w:themeColor="text1"/>
              </w:rPr>
              <w:t>Kho hàng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833" w:type="dxa"/>
          </w:tcPr>
          <w:p w:rsidR="001111DE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88" w:type="dxa"/>
          </w:tcPr>
          <w:p w:rsidR="001111DE" w:rsidRDefault="001111DE" w:rsidP="00900105">
            <w:pPr>
              <w:pStyle w:val="BodyText"/>
              <w:spacing w:after="0" w:line="240" w:lineRule="auto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âm</w:t>
            </w:r>
          </w:p>
        </w:tc>
        <w:tc>
          <w:tcPr>
            <w:tcW w:w="2858" w:type="dxa"/>
          </w:tcPr>
          <w:p w:rsidR="001111DE" w:rsidRPr="00FF3FEB" w:rsidRDefault="001111DE" w:rsidP="00900105">
            <w:pPr>
              <w:pStyle w:val="BodyText"/>
              <w:spacing w:after="0" w:line="240" w:lineRule="auto"/>
              <w:ind w:left="0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Số lượng còn lại của hàng hoá</w:t>
            </w:r>
          </w:p>
        </w:tc>
      </w:tr>
      <w:tr w:rsidR="00B775DB" w:rsidRPr="00376391" w:rsidTr="00F83A08">
        <w:tc>
          <w:tcPr>
            <w:tcW w:w="801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833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Ngày nhập</w:t>
            </w:r>
          </w:p>
        </w:tc>
        <w:tc>
          <w:tcPr>
            <w:tcW w:w="1688" w:type="dxa"/>
          </w:tcPr>
          <w:p w:rsidR="00B775DB" w:rsidRPr="00372AD7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68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85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</w:p>
        </w:tc>
      </w:tr>
      <w:tr w:rsidR="00B775DB" w:rsidRPr="00376391" w:rsidTr="00F83A08">
        <w:tc>
          <w:tcPr>
            <w:tcW w:w="801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833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Ngày hết hạn</w:t>
            </w:r>
          </w:p>
        </w:tc>
        <w:tc>
          <w:tcPr>
            <w:tcW w:w="1688" w:type="dxa"/>
          </w:tcPr>
          <w:p w:rsidR="00B775DB" w:rsidRPr="00372AD7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  <w:tc>
          <w:tcPr>
            <w:tcW w:w="168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85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</w:p>
        </w:tc>
      </w:tr>
      <w:tr w:rsidR="00B775DB" w:rsidRPr="00376391" w:rsidTr="00F83A08">
        <w:tc>
          <w:tcPr>
            <w:tcW w:w="801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1833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Đơn giá</w:t>
            </w:r>
          </w:p>
        </w:tc>
        <w:tc>
          <w:tcPr>
            <w:tcW w:w="1688" w:type="dxa"/>
          </w:tcPr>
          <w:p w:rsidR="00B775DB" w:rsidRPr="00372AD7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NUMBER</w:t>
            </w:r>
          </w:p>
        </w:tc>
        <w:tc>
          <w:tcPr>
            <w:tcW w:w="168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Không âm</w:t>
            </w:r>
          </w:p>
        </w:tc>
        <w:tc>
          <w:tcPr>
            <w:tcW w:w="2858" w:type="dxa"/>
          </w:tcPr>
          <w:p w:rsidR="00B775DB" w:rsidRDefault="00B775DB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Đơn giá của hàng hóa</w:t>
            </w:r>
          </w:p>
        </w:tc>
      </w:tr>
      <w:tr w:rsidR="00DA5345" w:rsidRPr="00376391" w:rsidTr="00F83A08">
        <w:tc>
          <w:tcPr>
            <w:tcW w:w="801" w:type="dxa"/>
          </w:tcPr>
          <w:p w:rsidR="00DA5345" w:rsidRDefault="00DA5345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33" w:type="dxa"/>
          </w:tcPr>
          <w:p w:rsidR="00DA5345" w:rsidRDefault="00DA5345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Trạng thái</w:t>
            </w:r>
          </w:p>
        </w:tc>
        <w:tc>
          <w:tcPr>
            <w:tcW w:w="1688" w:type="dxa"/>
          </w:tcPr>
          <w:p w:rsidR="00DA5345" w:rsidRDefault="00DA5345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TEXT</w:t>
            </w:r>
          </w:p>
        </w:tc>
        <w:tc>
          <w:tcPr>
            <w:tcW w:w="1688" w:type="dxa"/>
          </w:tcPr>
          <w:p w:rsidR="00DA5345" w:rsidRDefault="00DA5345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{Đã nhập, chờ nhập, đã xuất, chờ xuất}</w:t>
            </w:r>
          </w:p>
        </w:tc>
        <w:tc>
          <w:tcPr>
            <w:tcW w:w="2858" w:type="dxa"/>
          </w:tcPr>
          <w:p w:rsidR="00DA5345" w:rsidRDefault="00DA5345" w:rsidP="00F83A0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Trạng thái của hàng hóa hiện tại.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1111DE" w:rsidRPr="00376391" w:rsidRDefault="001111DE" w:rsidP="001111DE">
      <w:pPr>
        <w:pStyle w:val="BodyText"/>
        <w:ind w:left="0"/>
        <w:rPr>
          <w:b/>
          <w:color w:val="000000" w:themeColor="text1"/>
        </w:rPr>
      </w:pPr>
      <w:r w:rsidRPr="00376391">
        <w:rPr>
          <w:b/>
          <w:color w:val="000000" w:themeColor="text1"/>
        </w:rPr>
        <w:t>Kho hàng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6"/>
        <w:gridCol w:w="2811"/>
      </w:tblGrid>
      <w:tr w:rsidR="001111DE" w:rsidRPr="00376391" w:rsidTr="00F76CF8">
        <w:tc>
          <w:tcPr>
            <w:tcW w:w="797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04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790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66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1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1111DE" w:rsidRPr="00376391" w:rsidTr="00F76CF8">
        <w:tc>
          <w:tcPr>
            <w:tcW w:w="797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1</w:t>
            </w:r>
          </w:p>
        </w:tc>
        <w:tc>
          <w:tcPr>
            <w:tcW w:w="1804" w:type="dxa"/>
          </w:tcPr>
          <w:p w:rsidR="001111DE" w:rsidRPr="00B775DB" w:rsidRDefault="001111DE" w:rsidP="00900105">
            <w:pPr>
              <w:rPr>
                <w:color w:val="000000" w:themeColor="text1"/>
                <w:lang w:val="en-US"/>
              </w:rPr>
            </w:pPr>
            <w:r w:rsidRPr="00376391">
              <w:rPr>
                <w:color w:val="000000" w:themeColor="text1"/>
              </w:rPr>
              <w:t>Mã kho hàng</w:t>
            </w:r>
          </w:p>
        </w:tc>
        <w:tc>
          <w:tcPr>
            <w:tcW w:w="1790" w:type="dxa"/>
          </w:tcPr>
          <w:p w:rsidR="001111DE" w:rsidRPr="00376391" w:rsidRDefault="00F76CF8" w:rsidP="00900105">
            <w:pPr>
              <w:rPr>
                <w:color w:val="000000" w:themeColor="text1"/>
              </w:rPr>
            </w:pPr>
            <w:r>
              <w:rPr>
                <w:lang w:val="en-US"/>
              </w:rPr>
              <w:t>VARCHAR[10]</w:t>
            </w:r>
          </w:p>
        </w:tc>
        <w:tc>
          <w:tcPr>
            <w:tcW w:w="1666" w:type="dxa"/>
          </w:tcPr>
          <w:p w:rsidR="001111DE" w:rsidRPr="00596DAC" w:rsidRDefault="00596DAC" w:rsidP="00900105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</w:t>
            </w:r>
          </w:p>
        </w:tc>
        <w:tc>
          <w:tcPr>
            <w:tcW w:w="281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 xml:space="preserve">Khoá chính của bảng </w:t>
            </w:r>
            <w:r w:rsidRPr="00596DAC">
              <w:rPr>
                <w:b/>
                <w:color w:val="000000" w:themeColor="text1"/>
              </w:rPr>
              <w:t>Kho hàng</w:t>
            </w:r>
          </w:p>
        </w:tc>
      </w:tr>
      <w:tr w:rsidR="001111DE" w:rsidRPr="00376391" w:rsidTr="00F76CF8">
        <w:tc>
          <w:tcPr>
            <w:tcW w:w="797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3</w:t>
            </w:r>
          </w:p>
        </w:tc>
        <w:tc>
          <w:tcPr>
            <w:tcW w:w="1804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kho hàng</w:t>
            </w:r>
          </w:p>
        </w:tc>
        <w:tc>
          <w:tcPr>
            <w:tcW w:w="1790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TEXT</w:t>
            </w:r>
          </w:p>
        </w:tc>
        <w:tc>
          <w:tcPr>
            <w:tcW w:w="1666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1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của Kho hàng</w:t>
            </w:r>
          </w:p>
        </w:tc>
      </w:tr>
      <w:tr w:rsidR="001111DE" w:rsidRPr="00376391" w:rsidTr="00F76CF8">
        <w:tc>
          <w:tcPr>
            <w:tcW w:w="797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4</w:t>
            </w:r>
          </w:p>
        </w:tc>
        <w:tc>
          <w:tcPr>
            <w:tcW w:w="1804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Địa chỉ</w:t>
            </w:r>
          </w:p>
        </w:tc>
        <w:tc>
          <w:tcPr>
            <w:tcW w:w="1790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TEXT</w:t>
            </w:r>
          </w:p>
        </w:tc>
        <w:tc>
          <w:tcPr>
            <w:tcW w:w="1666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Không có</w:t>
            </w:r>
          </w:p>
        </w:tc>
        <w:tc>
          <w:tcPr>
            <w:tcW w:w="281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Địa chỉ của Kho hàng</w:t>
            </w:r>
          </w:p>
        </w:tc>
      </w:tr>
      <w:tr w:rsidR="00F76CF8" w:rsidRPr="00376391" w:rsidTr="00F76CF8">
        <w:tc>
          <w:tcPr>
            <w:tcW w:w="797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804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Chủ kho</w:t>
            </w:r>
          </w:p>
        </w:tc>
        <w:tc>
          <w:tcPr>
            <w:tcW w:w="1790" w:type="dxa"/>
          </w:tcPr>
          <w:p w:rsidR="00F76CF8" w:rsidRDefault="00F76CF8" w:rsidP="00F76CF8">
            <w:r w:rsidRPr="00170378">
              <w:rPr>
                <w:lang w:val="en-US"/>
              </w:rPr>
              <w:t>VARCHAR[10]</w:t>
            </w:r>
          </w:p>
        </w:tc>
        <w:tc>
          <w:tcPr>
            <w:tcW w:w="1666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ngoại</w:t>
            </w:r>
          </w:p>
        </w:tc>
        <w:tc>
          <w:tcPr>
            <w:tcW w:w="2811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Mã chủ kho, khóa ngoại đến bảng </w:t>
            </w:r>
            <w:r>
              <w:rPr>
                <w:b/>
                <w:color w:val="000000" w:themeColor="text1"/>
                <w:lang w:val="en-US"/>
              </w:rPr>
              <w:t>Chủ kho hàng</w:t>
            </w:r>
          </w:p>
        </w:tc>
      </w:tr>
      <w:tr w:rsidR="00F76CF8" w:rsidRPr="00376391" w:rsidTr="00F76CF8">
        <w:tc>
          <w:tcPr>
            <w:tcW w:w="797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1804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Quản lý </w:t>
            </w:r>
          </w:p>
        </w:tc>
        <w:tc>
          <w:tcPr>
            <w:tcW w:w="1790" w:type="dxa"/>
          </w:tcPr>
          <w:p w:rsidR="00F76CF8" w:rsidRDefault="00F76CF8" w:rsidP="00F76CF8">
            <w:r w:rsidRPr="00170378">
              <w:rPr>
                <w:lang w:val="en-US"/>
              </w:rPr>
              <w:t>VARCHAR[10]</w:t>
            </w:r>
          </w:p>
        </w:tc>
        <w:tc>
          <w:tcPr>
            <w:tcW w:w="1666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Khóa ngoại</w:t>
            </w:r>
          </w:p>
        </w:tc>
        <w:tc>
          <w:tcPr>
            <w:tcW w:w="2811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Mã quản lý kho, khóa ngoại đến bảng </w:t>
            </w:r>
            <w:r>
              <w:rPr>
                <w:b/>
                <w:color w:val="000000" w:themeColor="text1"/>
                <w:lang w:val="en-US"/>
              </w:rPr>
              <w:t>Quản lý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  <w:r>
        <w:rPr>
          <w:b/>
          <w:color w:val="000000" w:themeColor="text1"/>
        </w:rPr>
        <w:t>Chi tiết đơn hàng nhập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6"/>
        <w:gridCol w:w="2811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F76CF8" w:rsidRPr="00376391" w:rsidTr="00900105">
        <w:tc>
          <w:tcPr>
            <w:tcW w:w="801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đơn hàng</w:t>
            </w:r>
          </w:p>
        </w:tc>
        <w:tc>
          <w:tcPr>
            <w:tcW w:w="1688" w:type="dxa"/>
          </w:tcPr>
          <w:p w:rsidR="00F76CF8" w:rsidRDefault="00F76CF8" w:rsidP="00F76CF8">
            <w:r w:rsidRPr="00B3154D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F76CF8" w:rsidRPr="008E09E1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Khóa chính, </w:t>
            </w:r>
            <w:r>
              <w:rPr>
                <w:color w:val="000000" w:themeColor="text1"/>
                <w:lang w:val="en-US"/>
              </w:rPr>
              <w:lastRenderedPageBreak/>
              <w:t>khóa ngoại</w:t>
            </w:r>
          </w:p>
        </w:tc>
        <w:tc>
          <w:tcPr>
            <w:tcW w:w="2858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lastRenderedPageBreak/>
              <w:t xml:space="preserve">Khoá ngoại tham được </w:t>
            </w:r>
            <w:r>
              <w:rPr>
                <w:color w:val="000000" w:themeColor="text1"/>
              </w:rPr>
              <w:lastRenderedPageBreak/>
              <w:t xml:space="preserve">tham chiếu </w:t>
            </w:r>
            <w:r>
              <w:rPr>
                <w:color w:val="000000" w:themeColor="text1"/>
                <w:lang w:val="en-US"/>
              </w:rPr>
              <w:t>đến</w:t>
            </w:r>
            <w:r>
              <w:rPr>
                <w:color w:val="000000" w:themeColor="text1"/>
              </w:rPr>
              <w:t xml:space="preserve"> bảng </w:t>
            </w:r>
            <w:r w:rsidRPr="00596DAC">
              <w:rPr>
                <w:b/>
                <w:color w:val="000000" w:themeColor="text1"/>
              </w:rPr>
              <w:t xml:space="preserve">Đơn </w:t>
            </w:r>
            <w:r w:rsidRPr="00596DAC">
              <w:rPr>
                <w:b/>
                <w:color w:val="000000" w:themeColor="text1"/>
                <w:lang w:val="en-US"/>
              </w:rPr>
              <w:t>nhập</w:t>
            </w:r>
          </w:p>
        </w:tc>
      </w:tr>
      <w:tr w:rsidR="00F76CF8" w:rsidRPr="00376391" w:rsidTr="00900105">
        <w:tc>
          <w:tcPr>
            <w:tcW w:w="801" w:type="dxa"/>
          </w:tcPr>
          <w:p w:rsidR="00F76CF8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1833" w:type="dxa"/>
          </w:tcPr>
          <w:p w:rsidR="00F76CF8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hàng hoá</w:t>
            </w:r>
          </w:p>
        </w:tc>
        <w:tc>
          <w:tcPr>
            <w:tcW w:w="1688" w:type="dxa"/>
          </w:tcPr>
          <w:p w:rsidR="00F76CF8" w:rsidRDefault="00F76CF8" w:rsidP="00F76CF8">
            <w:r w:rsidRPr="00B3154D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F76CF8" w:rsidRPr="008E09E1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Khoá ngoại được tham chiếu đến bảng </w:t>
            </w:r>
            <w:r w:rsidRPr="00596DAC">
              <w:rPr>
                <w:b/>
                <w:color w:val="000000" w:themeColor="text1"/>
              </w:rPr>
              <w:t>Hàng hoá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33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</w:t>
            </w:r>
          </w:p>
        </w:tc>
        <w:tc>
          <w:tcPr>
            <w:tcW w:w="1688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âm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số lượng hàng hoá có trong đơn hàng đó</w:t>
            </w:r>
          </w:p>
        </w:tc>
      </w:tr>
    </w:tbl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</w:p>
    <w:p w:rsidR="001111DE" w:rsidRDefault="001111DE" w:rsidP="001111DE">
      <w:pPr>
        <w:pStyle w:val="BodyText"/>
        <w:ind w:left="0"/>
        <w:rPr>
          <w:b/>
          <w:color w:val="000000" w:themeColor="text1"/>
        </w:rPr>
      </w:pPr>
      <w:r>
        <w:rPr>
          <w:b/>
          <w:color w:val="000000" w:themeColor="text1"/>
        </w:rPr>
        <w:t>Chi tiết đơn hàng xuất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7"/>
        <w:gridCol w:w="1804"/>
        <w:gridCol w:w="1790"/>
        <w:gridCol w:w="1666"/>
        <w:gridCol w:w="2811"/>
      </w:tblGrid>
      <w:tr w:rsidR="001111DE" w:rsidRPr="00376391" w:rsidTr="00900105">
        <w:tc>
          <w:tcPr>
            <w:tcW w:w="801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STT</w:t>
            </w:r>
          </w:p>
        </w:tc>
        <w:tc>
          <w:tcPr>
            <w:tcW w:w="1833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Tên thuộc tính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Kiểu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Ràng buộc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 w:rsidRPr="00376391">
              <w:rPr>
                <w:color w:val="000000" w:themeColor="text1"/>
              </w:rPr>
              <w:t>Ý nghĩa/ghi chú</w:t>
            </w:r>
          </w:p>
        </w:tc>
      </w:tr>
      <w:tr w:rsidR="00F76CF8" w:rsidRPr="00376391" w:rsidTr="00900105">
        <w:tc>
          <w:tcPr>
            <w:tcW w:w="801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833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đơn hàng</w:t>
            </w:r>
          </w:p>
        </w:tc>
        <w:tc>
          <w:tcPr>
            <w:tcW w:w="1688" w:type="dxa"/>
          </w:tcPr>
          <w:p w:rsidR="00F76CF8" w:rsidRDefault="00F76CF8" w:rsidP="00F76CF8">
            <w:r w:rsidRPr="00054143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F76CF8" w:rsidRPr="008E09E1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F76CF8" w:rsidRPr="00596DAC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Khoá ngoại tham được tham chiếu </w:t>
            </w:r>
            <w:r>
              <w:rPr>
                <w:color w:val="000000" w:themeColor="text1"/>
                <w:lang w:val="en-US"/>
              </w:rPr>
              <w:t>đến</w:t>
            </w:r>
            <w:r>
              <w:rPr>
                <w:color w:val="000000" w:themeColor="text1"/>
              </w:rPr>
              <w:t xml:space="preserve"> bảng </w:t>
            </w:r>
            <w:r w:rsidRPr="00596DAC">
              <w:rPr>
                <w:b/>
                <w:color w:val="000000" w:themeColor="text1"/>
              </w:rPr>
              <w:t>Đơn xu</w:t>
            </w:r>
            <w:r w:rsidRPr="00596DAC">
              <w:rPr>
                <w:b/>
                <w:color w:val="000000" w:themeColor="text1"/>
                <w:lang w:val="en-US"/>
              </w:rPr>
              <w:t>ất</w:t>
            </w:r>
          </w:p>
        </w:tc>
      </w:tr>
      <w:tr w:rsidR="00F76CF8" w:rsidRPr="00376391" w:rsidTr="00900105">
        <w:tc>
          <w:tcPr>
            <w:tcW w:w="801" w:type="dxa"/>
          </w:tcPr>
          <w:p w:rsidR="00F76CF8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833" w:type="dxa"/>
          </w:tcPr>
          <w:p w:rsidR="00F76CF8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Mã hàng hoá</w:t>
            </w:r>
          </w:p>
        </w:tc>
        <w:tc>
          <w:tcPr>
            <w:tcW w:w="1688" w:type="dxa"/>
          </w:tcPr>
          <w:p w:rsidR="00F76CF8" w:rsidRDefault="00F76CF8" w:rsidP="00F76CF8">
            <w:r w:rsidRPr="00054143">
              <w:rPr>
                <w:lang w:val="en-US"/>
              </w:rPr>
              <w:t>VARCHAR[10]</w:t>
            </w:r>
          </w:p>
        </w:tc>
        <w:tc>
          <w:tcPr>
            <w:tcW w:w="1688" w:type="dxa"/>
          </w:tcPr>
          <w:p w:rsidR="00F76CF8" w:rsidRPr="008E09E1" w:rsidRDefault="00F76CF8" w:rsidP="00F76CF8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Khóa chính, khóa ngoại</w:t>
            </w:r>
          </w:p>
        </w:tc>
        <w:tc>
          <w:tcPr>
            <w:tcW w:w="2858" w:type="dxa"/>
          </w:tcPr>
          <w:p w:rsidR="00F76CF8" w:rsidRPr="00376391" w:rsidRDefault="00F76CF8" w:rsidP="00F76CF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Khoá ngoại được tham chiếu đến bảng </w:t>
            </w:r>
            <w:r w:rsidRPr="00596DAC">
              <w:rPr>
                <w:b/>
                <w:color w:val="000000" w:themeColor="text1"/>
              </w:rPr>
              <w:t>Hàng hoá</w:t>
            </w:r>
          </w:p>
        </w:tc>
      </w:tr>
      <w:tr w:rsidR="001111DE" w:rsidRPr="00376391" w:rsidTr="00900105">
        <w:tc>
          <w:tcPr>
            <w:tcW w:w="801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833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Số lượng</w:t>
            </w:r>
          </w:p>
        </w:tc>
        <w:tc>
          <w:tcPr>
            <w:tcW w:w="1688" w:type="dxa"/>
          </w:tcPr>
          <w:p w:rsidR="001111DE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NUMBER</w:t>
            </w:r>
          </w:p>
        </w:tc>
        <w:tc>
          <w:tcPr>
            <w:tcW w:w="168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Không âm</w:t>
            </w:r>
          </w:p>
        </w:tc>
        <w:tc>
          <w:tcPr>
            <w:tcW w:w="2858" w:type="dxa"/>
          </w:tcPr>
          <w:p w:rsidR="001111DE" w:rsidRPr="00376391" w:rsidRDefault="001111DE" w:rsidP="0090010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Là số lượng hàng hoá có trong đơn hàng đó</w:t>
            </w:r>
          </w:p>
        </w:tc>
      </w:tr>
    </w:tbl>
    <w:p w:rsidR="003C2F0F" w:rsidRPr="001111DE" w:rsidRDefault="003C2F0F" w:rsidP="003C2F0F">
      <w:pPr>
        <w:pStyle w:val="BodyText"/>
        <w:ind w:left="0"/>
        <w:rPr>
          <w:color w:val="0000FF"/>
          <w:lang w:val="en-US"/>
        </w:rPr>
      </w:pPr>
    </w:p>
    <w:sectPr w:rsidR="003C2F0F" w:rsidRPr="001111DE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D3F" w:rsidRDefault="00441D3F">
      <w:r>
        <w:separator/>
      </w:r>
    </w:p>
  </w:endnote>
  <w:endnote w:type="continuationSeparator" w:id="0">
    <w:p w:rsidR="00441D3F" w:rsidRDefault="0044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4896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D3F" w:rsidRDefault="00441D3F">
      <w:r>
        <w:separator/>
      </w:r>
    </w:p>
  </w:footnote>
  <w:footnote w:type="continuationSeparator" w:id="0">
    <w:p w:rsidR="00441D3F" w:rsidRDefault="00441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68796EEE" wp14:editId="15A1956D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03391" id="Freeform 1" o:spid="_x0000_s1026" style="position:absolute;margin-left:0;margin-top:0;width:93.15pt;height:813.3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lRSg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72EE3ED3" wp14:editId="38ED28C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084D" w:rsidRDefault="006D084D" w:rsidP="006D084D">
    <w:pPr>
      <w:pStyle w:val="Title"/>
      <w:rPr>
        <w:lang w:val="en-US"/>
      </w:rPr>
    </w:pPr>
  </w:p>
  <w:p w:rsidR="006D084D" w:rsidRPr="003B1A2B" w:rsidRDefault="006D084D" w:rsidP="006D084D">
    <w:pPr>
      <w:rPr>
        <w:lang w:val="en-US"/>
      </w:rPr>
    </w:pPr>
  </w:p>
  <w:p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6D084D" w:rsidRPr="0040293A" w:rsidRDefault="006D084D" w:rsidP="006D084D">
    <w:pPr>
      <w:pStyle w:val="Header"/>
      <w:rPr>
        <w:rFonts w:eastAsia="Tahoma"/>
      </w:rPr>
    </w:pPr>
  </w:p>
  <w:p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5E2D" w:rsidRDefault="008D5E2D">
          <w:pPr>
            <w:pStyle w:val="Header"/>
            <w:rPr>
              <w:lang w:val="en-US"/>
            </w:rPr>
          </w:pPr>
          <w:r w:rsidRPr="008D5E2D">
            <w:rPr>
              <w:lang w:val="en-US"/>
            </w:rPr>
            <w:t>Ứng dụng quản lý nhà kho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8D5E2D">
            <w:rPr>
              <w:lang w:val="en-US"/>
            </w:rPr>
            <w:t>1.</w:t>
          </w:r>
          <w:r w:rsidR="006F508D">
            <w:rPr>
              <w:lang w:val="en-US"/>
            </w:rPr>
            <w:t>5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6F508D">
            <w:rPr>
              <w:lang w:val="en-US"/>
            </w:rPr>
            <w:t>01/06</w:t>
          </w:r>
          <w:r w:rsidR="008D5E2D" w:rsidRPr="008D5E2D">
            <w:rPr>
              <w:lang w:val="en-US"/>
            </w:rPr>
            <w:t>/2018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4"/>
  </w:num>
  <w:num w:numId="9">
    <w:abstractNumId w:val="11"/>
  </w:num>
  <w:num w:numId="10">
    <w:abstractNumId w:val="6"/>
  </w:num>
  <w:num w:numId="11">
    <w:abstractNumId w:val="29"/>
  </w:num>
  <w:num w:numId="12">
    <w:abstractNumId w:val="25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7"/>
  </w:num>
  <w:num w:numId="18">
    <w:abstractNumId w:val="10"/>
  </w:num>
  <w:num w:numId="19">
    <w:abstractNumId w:val="21"/>
  </w:num>
  <w:num w:numId="20">
    <w:abstractNumId w:val="26"/>
  </w:num>
  <w:num w:numId="21">
    <w:abstractNumId w:val="28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90411"/>
    <w:rsid w:val="000C0CA8"/>
    <w:rsid w:val="001111DE"/>
    <w:rsid w:val="00213ECB"/>
    <w:rsid w:val="00215621"/>
    <w:rsid w:val="002160F2"/>
    <w:rsid w:val="00221A67"/>
    <w:rsid w:val="002B4056"/>
    <w:rsid w:val="00301562"/>
    <w:rsid w:val="0031511D"/>
    <w:rsid w:val="00335E81"/>
    <w:rsid w:val="003548A8"/>
    <w:rsid w:val="003701D7"/>
    <w:rsid w:val="00372AD7"/>
    <w:rsid w:val="003747E6"/>
    <w:rsid w:val="003C2F0F"/>
    <w:rsid w:val="004176B5"/>
    <w:rsid w:val="00435847"/>
    <w:rsid w:val="00441D3F"/>
    <w:rsid w:val="004B7CC9"/>
    <w:rsid w:val="004E4257"/>
    <w:rsid w:val="005802A5"/>
    <w:rsid w:val="00596DAC"/>
    <w:rsid w:val="0060493B"/>
    <w:rsid w:val="006257BE"/>
    <w:rsid w:val="006855DC"/>
    <w:rsid w:val="006C0DEF"/>
    <w:rsid w:val="006D084D"/>
    <w:rsid w:val="006E420F"/>
    <w:rsid w:val="006E56E2"/>
    <w:rsid w:val="006F508D"/>
    <w:rsid w:val="007338F6"/>
    <w:rsid w:val="007A1DE8"/>
    <w:rsid w:val="007F21C9"/>
    <w:rsid w:val="007F6889"/>
    <w:rsid w:val="008243D9"/>
    <w:rsid w:val="0085156E"/>
    <w:rsid w:val="008D3541"/>
    <w:rsid w:val="008D5E2D"/>
    <w:rsid w:val="008E09E1"/>
    <w:rsid w:val="00900A31"/>
    <w:rsid w:val="00984338"/>
    <w:rsid w:val="0099744F"/>
    <w:rsid w:val="009B2AFC"/>
    <w:rsid w:val="009F47F5"/>
    <w:rsid w:val="00A077C4"/>
    <w:rsid w:val="00A23833"/>
    <w:rsid w:val="00A544E7"/>
    <w:rsid w:val="00A638EF"/>
    <w:rsid w:val="00B775DB"/>
    <w:rsid w:val="00B871C5"/>
    <w:rsid w:val="00BB5444"/>
    <w:rsid w:val="00C14AB8"/>
    <w:rsid w:val="00C25BB4"/>
    <w:rsid w:val="00C74D6D"/>
    <w:rsid w:val="00C82855"/>
    <w:rsid w:val="00CA0A36"/>
    <w:rsid w:val="00CA52C8"/>
    <w:rsid w:val="00D04A68"/>
    <w:rsid w:val="00D234F3"/>
    <w:rsid w:val="00D239E7"/>
    <w:rsid w:val="00D328EA"/>
    <w:rsid w:val="00D83ACA"/>
    <w:rsid w:val="00DA2A6D"/>
    <w:rsid w:val="00DA5345"/>
    <w:rsid w:val="00DC363E"/>
    <w:rsid w:val="00DD57E3"/>
    <w:rsid w:val="00E95D0C"/>
    <w:rsid w:val="00F76CF8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CB49C"/>
  <w15:docId w15:val="{266C5037-B3ED-4E16-9027-D9F7E43FB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</TotalTime>
  <Pages>7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4399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NGUYEN PHUOC DONG NHAN</cp:lastModifiedBy>
  <cp:revision>8</cp:revision>
  <cp:lastPrinted>2013-12-07T15:58:00Z</cp:lastPrinted>
  <dcterms:created xsi:type="dcterms:W3CDTF">2018-05-17T02:14:00Z</dcterms:created>
  <dcterms:modified xsi:type="dcterms:W3CDTF">2018-06-12T15:36:00Z</dcterms:modified>
</cp:coreProperties>
</file>