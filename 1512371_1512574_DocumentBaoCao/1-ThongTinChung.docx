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  <w:r w:rsidR="00F21D7A">
        <w:rPr>
          <w:lang w:val="en-US"/>
        </w:rPr>
        <w:t>Ứng dụng quản lý kho hàng</w:t>
      </w:r>
      <w:bookmarkStart w:id="0" w:name="_GoBack"/>
      <w:bookmarkEnd w:id="0"/>
    </w:p>
    <w:p w:rsidR="00F21D7A" w:rsidRDefault="000665DD" w:rsidP="00F21D7A">
      <w:pPr>
        <w:pStyle w:val="Heading1"/>
      </w:pPr>
      <w:r>
        <w:t>Môi trường phát triển ứng dụng:</w:t>
      </w:r>
    </w:p>
    <w:p w:rsidR="00F21D7A" w:rsidRDefault="00F21D7A" w:rsidP="00F21D7A">
      <w:pPr>
        <w:pStyle w:val="ListParagraph"/>
        <w:numPr>
          <w:ilvl w:val="0"/>
          <w:numId w:val="32"/>
        </w:numPr>
        <w:rPr>
          <w:lang w:val="en-US"/>
        </w:rPr>
      </w:pPr>
      <w:bookmarkStart w:id="1" w:name="_Hlk516611188"/>
      <w:r>
        <w:rPr>
          <w:lang w:val="en-US"/>
        </w:rPr>
        <w:t>Hệ điều hành: Windows 10</w:t>
      </w:r>
    </w:p>
    <w:p w:rsidR="00F21D7A" w:rsidRDefault="00F21D7A" w:rsidP="00F21D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Hệ quản trị cơ sở dữ liệu: MySQL</w:t>
      </w:r>
    </w:p>
    <w:p w:rsidR="00F21D7A" w:rsidRDefault="00F21D7A" w:rsidP="00F21D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Công cụ phân tích thiết kế: StarUML</w:t>
      </w:r>
    </w:p>
    <w:p w:rsidR="00F21D7A" w:rsidRDefault="00F21D7A" w:rsidP="00F21D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Công cụ xây dựng ứng dụng: Visual Code, Git, Github</w:t>
      </w:r>
    </w:p>
    <w:p w:rsidR="000665DD" w:rsidRPr="00F21D7A" w:rsidRDefault="00F21D7A" w:rsidP="00F21D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Thư viện đã dùng: Nodejs, Bootstrap, jQuery, Passport.js</w:t>
      </w:r>
    </w:p>
    <w:bookmarkEnd w:id="1"/>
    <w:p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378" w:type="dxa"/>
        <w:tblLook w:val="01E0" w:firstRow="1" w:lastRow="1" w:firstColumn="1" w:lastColumn="1" w:noHBand="0" w:noVBand="0"/>
      </w:tblPr>
      <w:tblGrid>
        <w:gridCol w:w="760"/>
        <w:gridCol w:w="1056"/>
        <w:gridCol w:w="3332"/>
        <w:gridCol w:w="1572"/>
        <w:gridCol w:w="2658"/>
      </w:tblGrid>
      <w:tr w:rsidR="009E25F1" w:rsidTr="009E25F1">
        <w:tc>
          <w:tcPr>
            <w:tcW w:w="760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056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3332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2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2658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9E25F1" w:rsidTr="009E25F1">
        <w:tc>
          <w:tcPr>
            <w:tcW w:w="760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0665DD" w:rsidRPr="00F21D7A" w:rsidRDefault="00F21D7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1512371</w:t>
            </w:r>
          </w:p>
        </w:tc>
        <w:tc>
          <w:tcPr>
            <w:tcW w:w="3332" w:type="dxa"/>
          </w:tcPr>
          <w:p w:rsidR="000665DD" w:rsidRPr="00F21D7A" w:rsidRDefault="00F21D7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Phước Đồng Nhân</w:t>
            </w:r>
          </w:p>
        </w:tc>
        <w:tc>
          <w:tcPr>
            <w:tcW w:w="1572" w:type="dxa"/>
          </w:tcPr>
          <w:p w:rsidR="000665DD" w:rsidRPr="00F21D7A" w:rsidRDefault="00F21D7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0965299821</w:t>
            </w:r>
          </w:p>
        </w:tc>
        <w:tc>
          <w:tcPr>
            <w:tcW w:w="2658" w:type="dxa"/>
          </w:tcPr>
          <w:p w:rsidR="000665DD" w:rsidRPr="00F21D7A" w:rsidRDefault="00F21D7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ddnn97@hotmail.com</w:t>
            </w:r>
          </w:p>
        </w:tc>
      </w:tr>
      <w:tr w:rsidR="009E25F1" w:rsidTr="009E25F1">
        <w:tc>
          <w:tcPr>
            <w:tcW w:w="760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56" w:type="dxa"/>
          </w:tcPr>
          <w:p w:rsidR="000665DD" w:rsidRPr="00F21D7A" w:rsidRDefault="00F21D7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1512574</w:t>
            </w:r>
          </w:p>
        </w:tc>
        <w:tc>
          <w:tcPr>
            <w:tcW w:w="3332" w:type="dxa"/>
          </w:tcPr>
          <w:p w:rsidR="000665DD" w:rsidRPr="00F21D7A" w:rsidRDefault="00F21D7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Đào Xuân Tin</w:t>
            </w:r>
          </w:p>
        </w:tc>
        <w:tc>
          <w:tcPr>
            <w:tcW w:w="1572" w:type="dxa"/>
          </w:tcPr>
          <w:p w:rsidR="000665DD" w:rsidRPr="00F21D7A" w:rsidRDefault="00F21D7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01673081312</w:t>
            </w:r>
          </w:p>
        </w:tc>
        <w:tc>
          <w:tcPr>
            <w:tcW w:w="2658" w:type="dxa"/>
          </w:tcPr>
          <w:p w:rsidR="000665DD" w:rsidRPr="00F21D7A" w:rsidRDefault="00F21D7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xuantinfx@gmail.com</w:t>
            </w: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500" w:rsidRDefault="00E26500">
      <w:r>
        <w:separator/>
      </w:r>
    </w:p>
  </w:endnote>
  <w:endnote w:type="continuationSeparator" w:id="0">
    <w:p w:rsidR="00E26500" w:rsidRDefault="00E26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500" w:rsidRDefault="00E26500">
      <w:r>
        <w:separator/>
      </w:r>
    </w:p>
  </w:footnote>
  <w:footnote w:type="continuationSeparator" w:id="0">
    <w:p w:rsidR="00E26500" w:rsidRDefault="00E26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0C1A9A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9433489"/>
    <w:multiLevelType w:val="hybridMultilevel"/>
    <w:tmpl w:val="31A60EF4"/>
    <w:lvl w:ilvl="0" w:tplc="632277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7"/>
  </w:num>
  <w:num w:numId="6">
    <w:abstractNumId w:val="8"/>
  </w:num>
  <w:num w:numId="7">
    <w:abstractNumId w:val="18"/>
  </w:num>
  <w:num w:numId="8">
    <w:abstractNumId w:val="23"/>
  </w:num>
  <w:num w:numId="9">
    <w:abstractNumId w:val="10"/>
  </w:num>
  <w:num w:numId="10">
    <w:abstractNumId w:val="6"/>
  </w:num>
  <w:num w:numId="11">
    <w:abstractNumId w:val="28"/>
  </w:num>
  <w:num w:numId="12">
    <w:abstractNumId w:val="24"/>
  </w:num>
  <w:num w:numId="13">
    <w:abstractNumId w:val="22"/>
  </w:num>
  <w:num w:numId="14">
    <w:abstractNumId w:val="2"/>
  </w:num>
  <w:num w:numId="15">
    <w:abstractNumId w:val="4"/>
  </w:num>
  <w:num w:numId="16">
    <w:abstractNumId w:val="21"/>
  </w:num>
  <w:num w:numId="17">
    <w:abstractNumId w:val="26"/>
  </w:num>
  <w:num w:numId="18">
    <w:abstractNumId w:val="9"/>
  </w:num>
  <w:num w:numId="19">
    <w:abstractNumId w:val="20"/>
  </w:num>
  <w:num w:numId="20">
    <w:abstractNumId w:val="25"/>
  </w:num>
  <w:num w:numId="21">
    <w:abstractNumId w:val="27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120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E25F1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E26500"/>
    <w:rsid w:val="00E95D0C"/>
    <w:rsid w:val="00F21D7A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6EB25D"/>
  <w15:docId w15:val="{7179BE23-2FE4-4349-8C00-0A32F700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F21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NGUYEN PHUOC DONG NHAN</cp:lastModifiedBy>
  <cp:revision>8</cp:revision>
  <cp:lastPrinted>2013-12-07T15:54:00Z</cp:lastPrinted>
  <dcterms:created xsi:type="dcterms:W3CDTF">2013-10-13T11:23:00Z</dcterms:created>
  <dcterms:modified xsi:type="dcterms:W3CDTF">2018-06-12T17:03:00Z</dcterms:modified>
</cp:coreProperties>
</file>